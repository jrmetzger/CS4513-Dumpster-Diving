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BC4" w:rsidRDefault="00B14B63">
      <w:pPr>
        <w:pStyle w:val="Date"/>
      </w:pPr>
      <w:r>
        <w:t>March 18, 2018</w:t>
      </w:r>
      <w:r w:rsidR="00B207C4">
        <w:br/>
        <w:t xml:space="preserve">CS4513 </w:t>
      </w:r>
      <w:r w:rsidR="00FC2FC7">
        <w:t>–</w:t>
      </w:r>
      <w:r w:rsidR="00B207C4">
        <w:t xml:space="preserve"> </w:t>
      </w:r>
      <w:r w:rsidR="00FC2FC7">
        <w:t xml:space="preserve">Hugh C. </w:t>
      </w:r>
      <w:r w:rsidR="00B207C4">
        <w:t>Lauer</w:t>
      </w:r>
    </w:p>
    <w:p w:rsidR="00BF7BC4" w:rsidRDefault="00B207C4">
      <w:pPr>
        <w:pStyle w:val="Title"/>
      </w:pPr>
      <w:r>
        <w:t>Project 1: Dumpster DIving</w:t>
      </w:r>
    </w:p>
    <w:p w:rsidR="009F756B" w:rsidRDefault="009F756B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br w:type="page"/>
      </w:r>
    </w:p>
    <w:p w:rsidR="00BF7BC4" w:rsidRDefault="00503651">
      <w:pPr>
        <w:pStyle w:val="Heading1"/>
      </w:pPr>
      <w:r>
        <w:lastRenderedPageBreak/>
        <w:t>Design</w:t>
      </w:r>
    </w:p>
    <w:sdt>
      <w:sdtPr>
        <w:id w:val="1771513025"/>
        <w:placeholder>
          <w:docPart w:val="F3F1930AB18AA348AB924064F6D53542"/>
        </w:placeholder>
        <w:temporary/>
        <w:showingPlcHdr/>
        <w15:appearance w15:val="hidden"/>
      </w:sdtPr>
      <w:sdtEndPr/>
      <w:sdtContent>
        <w:p w:rsidR="00BF7BC4" w:rsidRDefault="00E14C63">
          <w:r>
            <w:rPr>
              <w:noProof/>
            </w:rPr>
            <w:t>To get started right away, just tap any placeholder text (such as this) and start typing.</w:t>
          </w:r>
        </w:p>
      </w:sdtContent>
    </w:sdt>
    <w:p w:rsidR="00BF7BC4" w:rsidRDefault="000727F8">
      <w:pPr>
        <w:pStyle w:val="Heading2"/>
      </w:pPr>
      <w:r>
        <w:t>Programs / Scripts (pseudo-code)</w:t>
      </w:r>
    </w:p>
    <w:p w:rsidR="009A79DC" w:rsidRDefault="009A79DC" w:rsidP="009A79DC">
      <w:pPr>
        <w:pStyle w:val="Heading3"/>
      </w:pPr>
      <w:r>
        <w:t>Error Calls</w:t>
      </w:r>
      <w:r w:rsidR="00E759DA">
        <w:t>: checks for following constraints, if something goes wrong, ERROR message and prints usage message for each utility tool.</w:t>
      </w:r>
    </w:p>
    <w:p w:rsidR="009A79DC" w:rsidRDefault="009A79DC" w:rsidP="009A79DC">
      <w:pPr>
        <w:pStyle w:val="Heading4"/>
      </w:pPr>
      <w:r>
        <w:t>ERROR_call()</w:t>
      </w:r>
      <w:r w:rsidR="0011246C">
        <w:t>: default to usage message and exits</w:t>
      </w:r>
    </w:p>
    <w:p w:rsidR="009A79DC" w:rsidRPr="0011246C" w:rsidRDefault="009A79DC" w:rsidP="009A79DC">
      <w:pPr>
        <w:pStyle w:val="Heading4"/>
      </w:pPr>
      <w:r w:rsidRPr="0011246C">
        <w:t>ERROR_no_file(int argc)</w:t>
      </w:r>
      <w:r w:rsidR="0011246C" w:rsidRPr="0011246C">
        <w:t>:</w:t>
      </w:r>
      <w:r w:rsidR="0011246C">
        <w:t xml:space="preserve"> checks if file or directory present</w:t>
      </w:r>
    </w:p>
    <w:p w:rsidR="0011246C" w:rsidRPr="009A79DC" w:rsidRDefault="009A79DC" w:rsidP="0011246C">
      <w:pPr>
        <w:pStyle w:val="Heading4"/>
      </w:pPr>
      <w:r w:rsidRPr="0011246C">
        <w:t>ERROR_rename_call()</w:t>
      </w:r>
      <w:r w:rsidR="0011246C" w:rsidRPr="0011246C">
        <w:t>:</w:t>
      </w:r>
      <w:r w:rsidR="0011246C">
        <w:t xml:space="preserve"> checks if rename call fails</w:t>
      </w:r>
    </w:p>
    <w:p w:rsidR="009A79DC" w:rsidRPr="009A79DC" w:rsidRDefault="009A79DC" w:rsidP="009A79DC">
      <w:pPr>
        <w:pStyle w:val="Heading4"/>
      </w:pPr>
      <w:r w:rsidRPr="0011246C">
        <w:t>ERROR_remove_call()</w:t>
      </w:r>
      <w:r w:rsidR="0011246C" w:rsidRPr="0011246C">
        <w:t>: checks if remove call fails</w:t>
      </w:r>
    </w:p>
    <w:p w:rsidR="009A79DC" w:rsidRPr="009A79DC" w:rsidRDefault="009A79DC" w:rsidP="009A79DC">
      <w:pPr>
        <w:pStyle w:val="Heading4"/>
      </w:pPr>
      <w:r w:rsidRPr="0011246C">
        <w:t>ERROR_open_call()</w:t>
      </w:r>
      <w:r w:rsidR="0011246C" w:rsidRPr="0011246C">
        <w:t>:</w:t>
      </w:r>
      <w:r w:rsidR="0011246C">
        <w:t xml:space="preserve"> checks if open call fails</w:t>
      </w:r>
    </w:p>
    <w:p w:rsidR="009A79DC" w:rsidRPr="009A79DC" w:rsidRDefault="009A79DC" w:rsidP="009A79DC">
      <w:pPr>
        <w:pStyle w:val="Heading4"/>
      </w:pPr>
      <w:r w:rsidRPr="0011246C">
        <w:t>ERROR_opendir_call()</w:t>
      </w:r>
      <w:r w:rsidR="0011246C" w:rsidRPr="0011246C">
        <w:t>: ch</w:t>
      </w:r>
      <w:r w:rsidR="0011246C">
        <w:t>ecks if opendir call fails</w:t>
      </w:r>
    </w:p>
    <w:p w:rsidR="009A79DC" w:rsidRPr="004A74C7" w:rsidRDefault="004A74C7" w:rsidP="009A79DC">
      <w:pPr>
        <w:pStyle w:val="Heading4"/>
      </w:pPr>
      <w:r w:rsidRPr="0011246C">
        <w:t>ERROR_mkdir()</w:t>
      </w:r>
      <w:r w:rsidR="0011246C">
        <w:t>: checks if mkdir call fails</w:t>
      </w:r>
    </w:p>
    <w:p w:rsidR="004A74C7" w:rsidRPr="004A74C7" w:rsidRDefault="004A74C7" w:rsidP="009A79DC">
      <w:pPr>
        <w:pStyle w:val="Heading4"/>
      </w:pPr>
      <w:r w:rsidRPr="0011246C">
        <w:t>ERROR_duplicate_dir()</w:t>
      </w:r>
      <w:r w:rsidR="0011246C" w:rsidRPr="0011246C">
        <w:t>:</w:t>
      </w:r>
      <w:r w:rsidR="0011246C">
        <w:t xml:space="preserve"> checks if directory already present</w:t>
      </w:r>
    </w:p>
    <w:p w:rsidR="004A74C7" w:rsidRPr="004A74C7" w:rsidRDefault="004A74C7" w:rsidP="009A79DC">
      <w:pPr>
        <w:pStyle w:val="Heading4"/>
      </w:pPr>
      <w:r w:rsidRPr="0011246C">
        <w:t>ERROR_rmdir_call()</w:t>
      </w:r>
      <w:r w:rsidR="0011246C" w:rsidRPr="0011246C">
        <w:t xml:space="preserve">: checks if </w:t>
      </w:r>
      <w:r w:rsidR="0011246C">
        <w:t>rmdir call fails</w:t>
      </w:r>
    </w:p>
    <w:p w:rsidR="004A74C7" w:rsidRPr="004A74C7" w:rsidRDefault="004A74C7" w:rsidP="009A79DC">
      <w:pPr>
        <w:pStyle w:val="Heading4"/>
      </w:pPr>
      <w:r w:rsidRPr="0011246C">
        <w:t>ERROR_limit_dumpster()</w:t>
      </w:r>
      <w:r w:rsidR="0011246C" w:rsidRPr="0011246C">
        <w:t xml:space="preserve">: </w:t>
      </w:r>
      <w:r w:rsidR="0011246C">
        <w:t>limit dumpster size to 10 same file or directory</w:t>
      </w:r>
    </w:p>
    <w:p w:rsidR="004A74C7" w:rsidRPr="004A74C7" w:rsidRDefault="004A74C7" w:rsidP="009A79DC">
      <w:pPr>
        <w:pStyle w:val="Heading4"/>
      </w:pPr>
      <w:r w:rsidRPr="0011246C">
        <w:t>ERROR_stat_call()</w:t>
      </w:r>
      <w:r w:rsidR="0011246C" w:rsidRPr="0011246C">
        <w:t>: checks if stats are passed when moving</w:t>
      </w:r>
    </w:p>
    <w:p w:rsidR="004A74C7" w:rsidRPr="004A74C7" w:rsidRDefault="004A74C7" w:rsidP="009A79DC">
      <w:pPr>
        <w:pStyle w:val="Heading4"/>
      </w:pPr>
      <w:r w:rsidRPr="0011246C">
        <w:t>ERROR_chmod_call()</w:t>
      </w:r>
      <w:r w:rsidR="0011246C" w:rsidRPr="0011246C">
        <w:t xml:space="preserve">: checks if permissions are </w:t>
      </w:r>
      <w:r w:rsidR="0011246C">
        <w:t>passed when moving</w:t>
      </w:r>
    </w:p>
    <w:p w:rsidR="004A74C7" w:rsidRPr="004A74C7" w:rsidRDefault="004A74C7" w:rsidP="009A79DC">
      <w:pPr>
        <w:pStyle w:val="Heading4"/>
      </w:pPr>
      <w:r w:rsidRPr="0011246C">
        <w:t>ERROR_utime_call()</w:t>
      </w:r>
      <w:r w:rsidR="0011246C" w:rsidRPr="0011246C">
        <w:t xml:space="preserve">: checks if </w:t>
      </w:r>
      <w:r w:rsidR="0011246C">
        <w:t>utime call fails</w:t>
      </w:r>
    </w:p>
    <w:p w:rsidR="004A74C7" w:rsidRDefault="004A74C7" w:rsidP="009A79DC">
      <w:pPr>
        <w:pStyle w:val="Heading4"/>
      </w:pPr>
      <w:r w:rsidRPr="0011246C">
        <w:t>ERROR_unlink_call()</w:t>
      </w:r>
      <w:r w:rsidR="0011246C">
        <w:t>: checks if unlink call fails</w:t>
      </w:r>
    </w:p>
    <w:p w:rsidR="00F27877" w:rsidRDefault="00F27877" w:rsidP="009A79DC">
      <w:pPr>
        <w:pStyle w:val="Heading4"/>
      </w:pPr>
      <w:r>
        <w:t>ERROR_fileNotFound(char* source_path): checks if file is in dumpster</w:t>
      </w:r>
    </w:p>
    <w:p w:rsidR="003677CE" w:rsidRDefault="003677CE" w:rsidP="009A79DC">
      <w:pPr>
        <w:pStyle w:val="Heading4"/>
      </w:pPr>
      <w:r>
        <w:t>ERROR_rw_file(): checks if can read or write to file</w:t>
      </w:r>
    </w:p>
    <w:p w:rsidR="00BE6935" w:rsidRDefault="00BE6935" w:rsidP="003F36EC">
      <w:pPr>
        <w:pStyle w:val="Heading4"/>
      </w:pPr>
      <w:r>
        <w:t>ERROR_fopen_call(): checks if open file</w:t>
      </w:r>
    </w:p>
    <w:p w:rsidR="004F106A" w:rsidRDefault="004F106A" w:rsidP="004F106A">
      <w:pPr>
        <w:pStyle w:val="Heading3"/>
      </w:pPr>
      <w:r>
        <w:t>Rm</w:t>
      </w:r>
    </w:p>
    <w:p w:rsidR="00A670CE" w:rsidRPr="00931D2E" w:rsidRDefault="00A670CE" w:rsidP="004F106A">
      <w:pPr>
        <w:pStyle w:val="Heading4"/>
      </w:pPr>
      <w:r w:rsidRPr="00931D2E">
        <w:t>usage()</w:t>
      </w:r>
      <w:r w:rsidR="00041174">
        <w:t>:</w:t>
      </w:r>
      <w:r w:rsidR="006738BA">
        <w:t xml:space="preserve"> </w:t>
      </w:r>
      <w:r w:rsidRPr="00931D2E">
        <w:t>prints</w:t>
      </w:r>
      <w:r w:rsidR="00124BF4" w:rsidRPr="00931D2E">
        <w:t xml:space="preserve"> usage message</w:t>
      </w:r>
      <w:r w:rsidR="002A5A56" w:rsidRPr="00931D2E">
        <w:t>(with -h or error)</w:t>
      </w:r>
      <w:r w:rsidR="005D1859">
        <w:t xml:space="preserve"> </w:t>
      </w:r>
      <w:r w:rsidR="00124BF4" w:rsidRPr="00931D2E">
        <w:t xml:space="preserve">“./rm </w:t>
      </w:r>
      <w:r w:rsidR="008B73BA" w:rsidRPr="00931D2E">
        <w:t xml:space="preserve"> -f,</w:t>
      </w:r>
      <w:r w:rsidR="00124BF4" w:rsidRPr="00931D2E">
        <w:t xml:space="preserve"> -h,</w:t>
      </w:r>
      <w:r w:rsidR="008B73BA" w:rsidRPr="00931D2E">
        <w:t xml:space="preserve"> -r</w:t>
      </w:r>
      <w:r w:rsidR="00124BF4" w:rsidRPr="00931D2E">
        <w:t xml:space="preserve"> &lt; </w:t>
      </w:r>
      <w:r w:rsidR="008B73BA" w:rsidRPr="00931D2E">
        <w:t>file(s)</w:t>
      </w:r>
      <w:r w:rsidR="00124BF4" w:rsidRPr="00931D2E">
        <w:t xml:space="preserve"> </w:t>
      </w:r>
      <w:r w:rsidR="00F9493E" w:rsidRPr="00931D2E">
        <w:t>&gt;</w:t>
      </w:r>
      <w:r w:rsidR="00B44296" w:rsidRPr="00931D2E">
        <w:t> </w:t>
      </w:r>
    </w:p>
    <w:p w:rsidR="004F106A" w:rsidRDefault="003441CE" w:rsidP="004F106A">
      <w:pPr>
        <w:pStyle w:val="Heading4"/>
      </w:pPr>
      <w:r>
        <w:t>f</w:t>
      </w:r>
      <w:r w:rsidR="004F106A">
        <w:t>lag_check(int arc,</w:t>
      </w:r>
      <w:r w:rsidR="008660CD">
        <w:t xml:space="preserve"> char</w:t>
      </w:r>
      <w:r w:rsidR="004F106A">
        <w:t>**</w:t>
      </w:r>
      <w:r w:rsidR="008660CD">
        <w:t xml:space="preserve"> </w:t>
      </w:r>
      <w:r w:rsidR="004F106A">
        <w:t>argv</w:t>
      </w:r>
      <w:r w:rsidR="00BB661E">
        <w:t>)</w:t>
      </w:r>
      <w:r w:rsidR="005249D5">
        <w:t>: check flag input</w:t>
      </w:r>
    </w:p>
    <w:p w:rsidR="00200C78" w:rsidRDefault="00200C78" w:rsidP="004F106A">
      <w:pPr>
        <w:pStyle w:val="Heading4"/>
      </w:pPr>
      <w:r>
        <w:t>check_f_flag(char* file): check if -f flag is present</w:t>
      </w:r>
    </w:p>
    <w:p w:rsidR="00200C78" w:rsidRDefault="00200C78" w:rsidP="004F106A">
      <w:pPr>
        <w:pStyle w:val="Heading4"/>
      </w:pPr>
      <w:r>
        <w:t>check_r_flag(char* file): check if -r flag is present</w:t>
      </w:r>
    </w:p>
    <w:p w:rsidR="006C4D21" w:rsidRDefault="006C4D21" w:rsidP="004F106A">
      <w:pPr>
        <w:pStyle w:val="Heading4"/>
      </w:pPr>
      <w:r>
        <w:t>set_dumpster()</w:t>
      </w:r>
      <w:r w:rsidR="00A670CE">
        <w:t xml:space="preserve">: </w:t>
      </w:r>
      <w:r w:rsidR="00931D2E">
        <w:t>set the dumpster to be used to place files or directories</w:t>
      </w:r>
    </w:p>
    <w:p w:rsidR="003A546F" w:rsidRDefault="003A546F" w:rsidP="004F106A">
      <w:pPr>
        <w:pStyle w:val="Heading4"/>
      </w:pPr>
      <w:r>
        <w:t>check_dumpster(): check to see where the dumpster is located</w:t>
      </w:r>
    </w:p>
    <w:p w:rsidR="006C4D21" w:rsidRDefault="006C4D21" w:rsidP="004F106A">
      <w:pPr>
        <w:pStyle w:val="Heading4"/>
      </w:pPr>
      <w:r>
        <w:t>set_file(char* file)</w:t>
      </w:r>
      <w:r w:rsidR="00931D2E">
        <w:t>: set the file to be moved</w:t>
      </w:r>
    </w:p>
    <w:p w:rsidR="006C4D21" w:rsidRDefault="006C4D21" w:rsidP="004F106A">
      <w:pPr>
        <w:pStyle w:val="Heading4"/>
      </w:pPr>
      <w:r>
        <w:t>get_extension(char* path)</w:t>
      </w:r>
      <w:r w:rsidR="00365767">
        <w:t>: get extension is duplicates</w:t>
      </w:r>
    </w:p>
    <w:p w:rsidR="006C4D21" w:rsidRDefault="006C4D21" w:rsidP="004F106A">
      <w:pPr>
        <w:pStyle w:val="Heading4"/>
      </w:pPr>
      <w:r>
        <w:t>get_dumpster_path(char* file, char* dumpster_path, char** new_path)</w:t>
      </w:r>
      <w:r w:rsidR="0051275C">
        <w:t>: dumpster path</w:t>
      </w:r>
    </w:p>
    <w:p w:rsidR="006C4D21" w:rsidRDefault="006C4D21" w:rsidP="004F106A">
      <w:pPr>
        <w:pStyle w:val="Heading4"/>
      </w:pPr>
      <w:r>
        <w:t xml:space="preserve">copyto_dump(char* file, </w:t>
      </w:r>
      <w:r w:rsidR="00123783">
        <w:t>char* dumpster_path, struct stat file_stat</w:t>
      </w:r>
      <w:r>
        <w:t>)</w:t>
      </w:r>
      <w:r w:rsidR="009011B6">
        <w:t>: move to dumpster</w:t>
      </w:r>
    </w:p>
    <w:p w:rsidR="00123783" w:rsidRDefault="00123783" w:rsidP="004F106A">
      <w:pPr>
        <w:pStyle w:val="Heading4"/>
      </w:pPr>
      <w:r>
        <w:t xml:space="preserve">remove_directory(char* current_path, char* current_dumpster_path, </w:t>
      </w:r>
      <w:r w:rsidR="001D4096">
        <w:t>int same): remove dir(s)</w:t>
      </w:r>
    </w:p>
    <w:p w:rsidR="00C04422" w:rsidRDefault="00C04422" w:rsidP="004F106A">
      <w:pPr>
        <w:pStyle w:val="Heading4"/>
      </w:pPr>
      <w:r>
        <w:t>remove_force(char* directory)</w:t>
      </w:r>
      <w:r w:rsidR="00A670CE">
        <w:t>: remove</w:t>
      </w:r>
      <w:r w:rsidR="001D4096">
        <w:t xml:space="preserve"> files or directories</w:t>
      </w:r>
      <w:r w:rsidR="00A670CE">
        <w:t xml:space="preserve"> permanently</w:t>
      </w:r>
    </w:p>
    <w:p w:rsidR="004F106A" w:rsidRDefault="004F106A" w:rsidP="004F106A">
      <w:pPr>
        <w:pStyle w:val="Heading3"/>
      </w:pPr>
      <w:r>
        <w:t>Dv</w:t>
      </w:r>
    </w:p>
    <w:p w:rsidR="006F3F08" w:rsidRDefault="006F3F08" w:rsidP="0037622C">
      <w:pPr>
        <w:pStyle w:val="Heading4"/>
      </w:pPr>
      <w:r w:rsidRPr="00931D2E">
        <w:t>usage()</w:t>
      </w:r>
      <w:r>
        <w:t xml:space="preserve">: </w:t>
      </w:r>
      <w:r w:rsidRPr="00931D2E">
        <w:t>prints usage message(with -h or error)</w:t>
      </w:r>
      <w:r>
        <w:t xml:space="preserve"> </w:t>
      </w:r>
      <w:r w:rsidRPr="00931D2E">
        <w:t>“</w:t>
      </w:r>
      <w:r>
        <w:t>./dv -h</w:t>
      </w:r>
      <w:r w:rsidRPr="00931D2E">
        <w:t xml:space="preserve"> &lt; file(s) &gt; </w:t>
      </w:r>
    </w:p>
    <w:p w:rsidR="0037622C" w:rsidRDefault="0037622C" w:rsidP="0037622C">
      <w:pPr>
        <w:pStyle w:val="Heading4"/>
      </w:pPr>
      <w:r>
        <w:t xml:space="preserve">remove_directory(char* current_path, char* </w:t>
      </w:r>
      <w:r>
        <w:t>file</w:t>
      </w:r>
      <w:bookmarkStart w:id="0" w:name="_GoBack"/>
      <w:bookmarkEnd w:id="0"/>
      <w:r>
        <w:t>, int same): remove dir(s)</w:t>
      </w:r>
    </w:p>
    <w:p w:rsidR="0037622C" w:rsidRDefault="0037622C" w:rsidP="0037622C">
      <w:pPr>
        <w:pStyle w:val="Heading4"/>
      </w:pPr>
    </w:p>
    <w:p w:rsidR="004F106A" w:rsidRDefault="004F106A" w:rsidP="004F106A">
      <w:pPr>
        <w:pStyle w:val="Heading3"/>
      </w:pPr>
      <w:r>
        <w:t>Dump</w:t>
      </w:r>
    </w:p>
    <w:p w:rsidR="004F106A" w:rsidRDefault="004F106A" w:rsidP="004F106A">
      <w:pPr>
        <w:pStyle w:val="Heading3"/>
      </w:pPr>
    </w:p>
    <w:sdt>
      <w:sdtPr>
        <w:id w:val="2091661203"/>
        <w:placeholder>
          <w:docPart w:val="14C2A795230D114BA934274D9F106072"/>
        </w:placeholder>
        <w:temporary/>
        <w:showingPlcHdr/>
        <w15:appearance w15:val="hidden"/>
      </w:sdtPr>
      <w:sdtEndPr/>
      <w:sdtContent>
        <w:p w:rsidR="00BF7BC4" w:rsidRDefault="00E14C63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:rsidR="002013BD" w:rsidRDefault="00E14C63" w:rsidP="002013BD">
          <w:pPr>
            <w:pStyle w:val="Heading3"/>
          </w:pPr>
          <w:r>
            <w:t>For example, this paragraph uses Heading 3 style.</w:t>
          </w:r>
        </w:p>
      </w:sdtContent>
    </w:sdt>
    <w:p w:rsidR="002013BD" w:rsidRDefault="002013BD" w:rsidP="002013BD">
      <w:pPr>
        <w:pStyle w:val="Heading2"/>
      </w:pPr>
      <w:r>
        <w:t>Number of Runs</w:t>
      </w:r>
    </w:p>
    <w:p w:rsidR="002013BD" w:rsidRDefault="002013BD" w:rsidP="002013BD">
      <w:pPr>
        <w:pStyle w:val="Heading2"/>
      </w:pPr>
      <w:r>
        <w:t>Data Recording Method</w:t>
      </w:r>
    </w:p>
    <w:p w:rsidR="002013BD" w:rsidRDefault="002013BD" w:rsidP="002013BD">
      <w:pPr>
        <w:pStyle w:val="Heading2"/>
      </w:pPr>
      <w:r>
        <w:t>System Conditions</w:t>
      </w:r>
    </w:p>
    <w:p w:rsidR="002013BD" w:rsidRDefault="002013BD" w:rsidP="002013BD">
      <w:pPr>
        <w:pStyle w:val="Heading3"/>
        <w:numPr>
          <w:ilvl w:val="0"/>
          <w:numId w:val="0"/>
        </w:numPr>
        <w:ind w:left="1080"/>
      </w:pPr>
    </w:p>
    <w:p w:rsidR="009F756B" w:rsidRDefault="009F756B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br w:type="page"/>
      </w:r>
    </w:p>
    <w:p w:rsidR="00BF7BC4" w:rsidRDefault="00503651">
      <w:pPr>
        <w:pStyle w:val="Heading1"/>
      </w:pPr>
      <w:r>
        <w:lastRenderedPageBreak/>
        <w:t>Results</w:t>
      </w:r>
    </w:p>
    <w:sdt>
      <w:sdtPr>
        <w:id w:val="1039167185"/>
        <w:placeholder>
          <w:docPart w:val="69FE2FBF0757354BA2EC88A2CE3D5795"/>
        </w:placeholder>
        <w:temporary/>
        <w:showingPlcHdr/>
        <w15:appearance w15:val="hidden"/>
      </w:sdtPr>
      <w:sdtEndPr/>
      <w:sdtContent>
        <w:p w:rsidR="009217AB" w:rsidRDefault="009217AB" w:rsidP="009217AB">
          <w:r>
            <w:rPr>
              <w:noProof/>
            </w:rPr>
            <w:t>To get started right away, just tap any placeholder text (such as this) and start typing.</w:t>
          </w:r>
        </w:p>
      </w:sdtContent>
    </w:sdt>
    <w:p w:rsidR="009217AB" w:rsidRDefault="009217AB" w:rsidP="009217AB">
      <w:pPr>
        <w:pStyle w:val="Heading2"/>
      </w:pPr>
      <w:r>
        <w:t>Tables or Graphs</w:t>
      </w:r>
    </w:p>
    <w:p w:rsidR="00407277" w:rsidRDefault="00407277" w:rsidP="00407277">
      <w:pPr>
        <w:pStyle w:val="Heading2"/>
        <w:numPr>
          <w:ilvl w:val="0"/>
          <w:numId w:val="2"/>
        </w:numPr>
      </w:pPr>
      <w:r>
        <w:t xml:space="preserve">Time (milliseconds) to Make, Remove and Recover files and directories. </w:t>
      </w:r>
    </w:p>
    <w:p w:rsidR="00275932" w:rsidRDefault="005875D1" w:rsidP="009E4DAA">
      <w:pPr>
        <w:pStyle w:val="Heading1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>
            <wp:extent cx="6805534" cy="3200400"/>
            <wp:effectExtent l="0" t="0" r="14605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E4DAA" w:rsidRDefault="00D723D6" w:rsidP="009E4DAA">
      <w:pPr>
        <w:pStyle w:val="Heading1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58B1B092" wp14:editId="33CFA51C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723D6" w:rsidRDefault="00D723D6">
      <w:pPr>
        <w:rPr>
          <w:rFonts w:asciiTheme="majorHAnsi" w:eastAsiaTheme="majorEastAsia" w:hAnsiTheme="majorHAnsi" w:cstheme="majorBidi"/>
          <w:color w:val="2E2E2E" w:themeColor="accent2"/>
          <w:szCs w:val="26"/>
        </w:rPr>
      </w:pPr>
      <w:r>
        <w:br w:type="page"/>
      </w:r>
    </w:p>
    <w:p w:rsidR="009217AB" w:rsidRDefault="009217AB" w:rsidP="006A33E5">
      <w:pPr>
        <w:pStyle w:val="Heading2"/>
      </w:pPr>
      <w:r>
        <w:lastRenderedPageBreak/>
        <w:t>Calculations (Mean and STD)</w:t>
      </w:r>
    </w:p>
    <w:p w:rsidR="009F756B" w:rsidRDefault="009F756B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br w:type="page"/>
      </w:r>
    </w:p>
    <w:p w:rsidR="00503651" w:rsidRDefault="00503651" w:rsidP="00503651">
      <w:pPr>
        <w:pStyle w:val="Heading1"/>
      </w:pPr>
      <w:r>
        <w:lastRenderedPageBreak/>
        <w:t>Analysis</w:t>
      </w:r>
    </w:p>
    <w:sdt>
      <w:sdtPr>
        <w:id w:val="1258407052"/>
        <w:placeholder>
          <w:docPart w:val="F0BD626959BBE84E8C2C473E3183931C"/>
        </w:placeholder>
        <w:temporary/>
        <w:showingPlcHdr/>
        <w15:appearance w15:val="hidden"/>
      </w:sdtPr>
      <w:sdtEndPr/>
      <w:sdtContent>
        <w:p w:rsidR="006A33E5" w:rsidRDefault="006A33E5" w:rsidP="006A33E5">
          <w:r>
            <w:rPr>
              <w:noProof/>
            </w:rPr>
            <w:t>To get started right away, just tap any placeholder text (such as this) and start typing.</w:t>
          </w:r>
        </w:p>
      </w:sdtContent>
    </w:sdt>
    <w:p w:rsidR="006A33E5" w:rsidRDefault="006A33E5" w:rsidP="006A33E5">
      <w:pPr>
        <w:pStyle w:val="Heading2"/>
      </w:pPr>
      <w:r>
        <w:t>Describe what the results mean</w:t>
      </w:r>
    </w:p>
    <w:p w:rsidR="006A33E5" w:rsidRDefault="006A33E5" w:rsidP="006A33E5">
      <w:pPr>
        <w:pStyle w:val="Heading2"/>
      </w:pPr>
      <w:r>
        <w:t>How does your prediction match measured? If there is a difference, why do you think there is?</w:t>
      </w:r>
    </w:p>
    <w:p w:rsidR="00503651" w:rsidRPr="006A33E5" w:rsidRDefault="00503651" w:rsidP="006A33E5"/>
    <w:p w:rsidR="00503651" w:rsidRDefault="00503651"/>
    <w:sectPr w:rsidR="00503651" w:rsidSect="009D528A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850" w:rsidRDefault="00226850">
      <w:pPr>
        <w:spacing w:after="0" w:line="240" w:lineRule="auto"/>
      </w:pPr>
      <w:r>
        <w:separator/>
      </w:r>
    </w:p>
    <w:p w:rsidR="00226850" w:rsidRDefault="00226850"/>
  </w:endnote>
  <w:endnote w:type="continuationSeparator" w:id="0">
    <w:p w:rsidR="00226850" w:rsidRDefault="00226850">
      <w:pPr>
        <w:spacing w:after="0" w:line="240" w:lineRule="auto"/>
      </w:pPr>
      <w:r>
        <w:continuationSeparator/>
      </w:r>
    </w:p>
    <w:p w:rsidR="00226850" w:rsidRDefault="002268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7BC4" w:rsidRDefault="00E14C6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850" w:rsidRDefault="00226850">
      <w:pPr>
        <w:spacing w:after="0" w:line="240" w:lineRule="auto"/>
      </w:pPr>
      <w:r>
        <w:separator/>
      </w:r>
    </w:p>
    <w:p w:rsidR="00226850" w:rsidRDefault="00226850"/>
  </w:footnote>
  <w:footnote w:type="continuationSeparator" w:id="0">
    <w:p w:rsidR="00226850" w:rsidRDefault="00226850">
      <w:pPr>
        <w:spacing w:after="0" w:line="240" w:lineRule="auto"/>
      </w:pPr>
      <w:r>
        <w:continuationSeparator/>
      </w:r>
    </w:p>
    <w:p w:rsidR="00226850" w:rsidRDefault="002268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2D43"/>
    <w:multiLevelType w:val="hybridMultilevel"/>
    <w:tmpl w:val="8D209C62"/>
    <w:lvl w:ilvl="0" w:tplc="B7DCFB3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63"/>
    <w:rsid w:val="00041174"/>
    <w:rsid w:val="000727F8"/>
    <w:rsid w:val="0011246C"/>
    <w:rsid w:val="00123783"/>
    <w:rsid w:val="00124BF4"/>
    <w:rsid w:val="001D4096"/>
    <w:rsid w:val="00200C78"/>
    <w:rsid w:val="002013BD"/>
    <w:rsid w:val="00226850"/>
    <w:rsid w:val="00275932"/>
    <w:rsid w:val="002A5A56"/>
    <w:rsid w:val="002F02D5"/>
    <w:rsid w:val="003441CE"/>
    <w:rsid w:val="00365767"/>
    <w:rsid w:val="003677CE"/>
    <w:rsid w:val="0037622C"/>
    <w:rsid w:val="003A546F"/>
    <w:rsid w:val="003F36EC"/>
    <w:rsid w:val="00407277"/>
    <w:rsid w:val="00437D70"/>
    <w:rsid w:val="004A57DF"/>
    <w:rsid w:val="004A74C7"/>
    <w:rsid w:val="004F106A"/>
    <w:rsid w:val="00503651"/>
    <w:rsid w:val="0051275C"/>
    <w:rsid w:val="005249D5"/>
    <w:rsid w:val="0053515F"/>
    <w:rsid w:val="00580B83"/>
    <w:rsid w:val="005875D1"/>
    <w:rsid w:val="005D1859"/>
    <w:rsid w:val="005D43D0"/>
    <w:rsid w:val="006738BA"/>
    <w:rsid w:val="006A33E5"/>
    <w:rsid w:val="006C4D21"/>
    <w:rsid w:val="006F3F08"/>
    <w:rsid w:val="00725F2B"/>
    <w:rsid w:val="00731653"/>
    <w:rsid w:val="00756D14"/>
    <w:rsid w:val="008660CD"/>
    <w:rsid w:val="008B73BA"/>
    <w:rsid w:val="009011B6"/>
    <w:rsid w:val="009217AB"/>
    <w:rsid w:val="00931D2E"/>
    <w:rsid w:val="0099360C"/>
    <w:rsid w:val="009A79DC"/>
    <w:rsid w:val="009D528A"/>
    <w:rsid w:val="009E4DAA"/>
    <w:rsid w:val="009F756B"/>
    <w:rsid w:val="00A670CE"/>
    <w:rsid w:val="00AF01B9"/>
    <w:rsid w:val="00B14B63"/>
    <w:rsid w:val="00B207C4"/>
    <w:rsid w:val="00B41275"/>
    <w:rsid w:val="00B44296"/>
    <w:rsid w:val="00B51BB8"/>
    <w:rsid w:val="00B64AC3"/>
    <w:rsid w:val="00BB661E"/>
    <w:rsid w:val="00BE6935"/>
    <w:rsid w:val="00BF7BC4"/>
    <w:rsid w:val="00C04422"/>
    <w:rsid w:val="00C47155"/>
    <w:rsid w:val="00C65FC8"/>
    <w:rsid w:val="00C93024"/>
    <w:rsid w:val="00D723D6"/>
    <w:rsid w:val="00E14C63"/>
    <w:rsid w:val="00E759DA"/>
    <w:rsid w:val="00F27877"/>
    <w:rsid w:val="00F9493E"/>
    <w:rsid w:val="00FB031A"/>
    <w:rsid w:val="00FC2FC7"/>
    <w:rsid w:val="00FD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A12B"/>
  <w15:chartTrackingRefBased/>
  <w15:docId w15:val="{BBE9F2A9-668E-1348-87CE-3420179D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metzger/Library/Containers/com.microsoft.Word/Data/Library/Application%20Support/Microsoft/Office/16.0/DTS/en-US%7b241FF7DB-3239-AA43-9FF1-F4F0E95554FD%7d/%7b2D49D76A-8DDD-4B43-9028-420DAF27EF03%7dtf1000208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20 File Types [ Making, Removing and Recovering ]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Making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File</c:v>
                </c:pt>
                <c:pt idx="1">
                  <c:v>Directories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55</c:v>
                </c:pt>
                <c:pt idx="1">
                  <c:v>396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7F-F345-A701-B7B0FDD5139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Removing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File</c:v>
                </c:pt>
                <c:pt idx="1">
                  <c:v>Directories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181</c:v>
                </c:pt>
                <c:pt idx="1">
                  <c:v>580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7F-F345-A701-B7B0FDD5139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Recovering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File</c:v>
                </c:pt>
                <c:pt idx="1">
                  <c:v>Directories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333</c:v>
                </c:pt>
                <c:pt idx="1">
                  <c:v>757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C7F-F345-A701-B7B0FDD513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29388672"/>
        <c:axId val="1029390368"/>
      </c:barChart>
      <c:catAx>
        <c:axId val="1029388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9390368"/>
        <c:crosses val="autoZero"/>
        <c:auto val="1"/>
        <c:lblAlgn val="ctr"/>
        <c:lblOffset val="100"/>
        <c:noMultiLvlLbl val="0"/>
      </c:catAx>
      <c:valAx>
        <c:axId val="102939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93886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200 File Types [ Making, Removing and Recovering ]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Making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20 Files                               (Same Partition)</c:v>
                </c:pt>
                <c:pt idx="1">
                  <c:v>20 Directories           (Same Partition)</c:v>
                </c:pt>
                <c:pt idx="2">
                  <c:v>20 Files                                      (Diff Partition)</c:v>
                </c:pt>
                <c:pt idx="3">
                  <c:v>20 Directories                          (Diff Partition)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55</c:v>
                </c:pt>
                <c:pt idx="1">
                  <c:v>396</c:v>
                </c:pt>
                <c:pt idx="2">
                  <c:v>1073</c:v>
                </c:pt>
                <c:pt idx="3">
                  <c:v>1543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85-024A-9590-5E54F3C8CE5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Removing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20 Files                               (Same Partition)</c:v>
                </c:pt>
                <c:pt idx="1">
                  <c:v>20 Directories           (Same Partition)</c:v>
                </c:pt>
                <c:pt idx="2">
                  <c:v>20 Files                                      (Diff Partition)</c:v>
                </c:pt>
                <c:pt idx="3">
                  <c:v>20 Directories                          (Diff Partition)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181</c:v>
                </c:pt>
                <c:pt idx="1">
                  <c:v>580</c:v>
                </c:pt>
                <c:pt idx="2">
                  <c:v>1253</c:v>
                </c:pt>
                <c:pt idx="3">
                  <c:v>1805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185-024A-9590-5E54F3C8CE5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Recovering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20 Files                               (Same Partition)</c:v>
                </c:pt>
                <c:pt idx="1">
                  <c:v>20 Directories           (Same Partition)</c:v>
                </c:pt>
                <c:pt idx="2">
                  <c:v>20 Files                                      (Diff Partition)</c:v>
                </c:pt>
                <c:pt idx="3">
                  <c:v>20 Directories                          (Diff Partition)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333</c:v>
                </c:pt>
                <c:pt idx="1">
                  <c:v>757</c:v>
                </c:pt>
                <c:pt idx="2">
                  <c:v>1434</c:v>
                </c:pt>
                <c:pt idx="3">
                  <c:v>2076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185-024A-9590-5E54F3C8CE59}"/>
            </c:ext>
          </c:extLst>
        </c:ser>
        <c:ser>
          <c:idx val="3"/>
          <c:order val="3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20 Files                               (Same Partition)</c:v>
                </c:pt>
                <c:pt idx="1">
                  <c:v>20 Directories           (Same Partition)</c:v>
                </c:pt>
                <c:pt idx="2">
                  <c:v>20 Files                                      (Diff Partition)</c:v>
                </c:pt>
                <c:pt idx="3">
                  <c:v>20 Directories                          (Diff Partition)</c:v>
                </c:pt>
              </c:strCache>
            </c:strRef>
          </c:cat>
          <c: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185-024A-9590-5E54F3C8CE59}"/>
            </c:ext>
          </c:extLst>
        </c:ser>
        <c:ser>
          <c:idx val="4"/>
          <c:order val="4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20 Files                               (Same Partition)</c:v>
                </c:pt>
                <c:pt idx="1">
                  <c:v>20 Directories           (Same Partition)</c:v>
                </c:pt>
                <c:pt idx="2">
                  <c:v>20 Files                                      (Diff Partition)</c:v>
                </c:pt>
                <c:pt idx="3">
                  <c:v>20 Directories                          (Diff Partition)</c:v>
                </c:pt>
              </c:strCache>
            </c:strRef>
          </c:cat>
          <c: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185-024A-9590-5E54F3C8CE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29388672"/>
        <c:axId val="1029390368"/>
      </c:barChart>
      <c:catAx>
        <c:axId val="1029388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9390368"/>
        <c:crosses val="autoZero"/>
        <c:auto val="1"/>
        <c:lblAlgn val="ctr"/>
        <c:lblOffset val="100"/>
        <c:noMultiLvlLbl val="0"/>
      </c:catAx>
      <c:valAx>
        <c:axId val="102939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93886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F1930AB18AA348AB924064F6D53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8E7E0-331E-904D-B9F5-05B0E22D8AE2}"/>
      </w:docPartPr>
      <w:docPartBody>
        <w:p w:rsidR="00C00375" w:rsidRDefault="000C3440">
          <w:pPr>
            <w:pStyle w:val="F3F1930AB18AA348AB924064F6D53542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  <w:docPart>
      <w:docPartPr>
        <w:name w:val="14C2A795230D114BA934274D9F106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236DF-2C49-9C40-B735-0BEF665A3902}"/>
      </w:docPartPr>
      <w:docPartBody>
        <w:p w:rsidR="00B30AB1" w:rsidRDefault="000C3440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:rsidR="00C00375" w:rsidRDefault="000C3440">
          <w:pPr>
            <w:pStyle w:val="14C2A795230D114BA934274D9F106072"/>
          </w:pPr>
          <w:r>
            <w:t>For example, this paragraph uses Heading 3 style.</w:t>
          </w:r>
        </w:p>
      </w:docPartBody>
    </w:docPart>
    <w:docPart>
      <w:docPartPr>
        <w:name w:val="69FE2FBF0757354BA2EC88A2CE3D5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71F8-3A49-7D4D-8C56-8AE3D8C3572D}"/>
      </w:docPartPr>
      <w:docPartBody>
        <w:p w:rsidR="00C00375" w:rsidRDefault="00AA22B2" w:rsidP="00AA22B2">
          <w:pPr>
            <w:pStyle w:val="69FE2FBF0757354BA2EC88A2CE3D5795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  <w:docPart>
      <w:docPartPr>
        <w:name w:val="F0BD626959BBE84E8C2C473E31839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78D9B-FA51-D540-83C1-479185D14B53}"/>
      </w:docPartPr>
      <w:docPartBody>
        <w:p w:rsidR="00C00375" w:rsidRDefault="00AA22B2" w:rsidP="00AA22B2">
          <w:pPr>
            <w:pStyle w:val="F0BD626959BBE84E8C2C473E3183931C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B2"/>
    <w:rsid w:val="000C3440"/>
    <w:rsid w:val="00822175"/>
    <w:rsid w:val="00AA22B2"/>
    <w:rsid w:val="00C00375"/>
    <w:rsid w:val="00CD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2A4992415BB042A16BA5DB542813D9">
    <w:name w:val="BD2A4992415BB042A16BA5DB542813D9"/>
  </w:style>
  <w:style w:type="paragraph" w:customStyle="1" w:styleId="D7DA11F01206424E82377751D3CF5B9C">
    <w:name w:val="D7DA11F01206424E82377751D3CF5B9C"/>
  </w:style>
  <w:style w:type="paragraph" w:customStyle="1" w:styleId="52A9E345089E7646980CBF05C03C7A63">
    <w:name w:val="52A9E345089E7646980CBF05C03C7A63"/>
  </w:style>
  <w:style w:type="paragraph" w:customStyle="1" w:styleId="F3F1930AB18AA348AB924064F6D53542">
    <w:name w:val="F3F1930AB18AA348AB924064F6D53542"/>
  </w:style>
  <w:style w:type="paragraph" w:customStyle="1" w:styleId="DC95F2276CF9FF469ABAAA15E1F8EA15">
    <w:name w:val="DC95F2276CF9FF469ABAAA15E1F8EA15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paragraph" w:customStyle="1" w:styleId="14C2A795230D114BA934274D9F106072">
    <w:name w:val="14C2A795230D114BA934274D9F106072"/>
  </w:style>
  <w:style w:type="paragraph" w:customStyle="1" w:styleId="21DD4332E0291E45B885EF5E3568B3E9">
    <w:name w:val="21DD4332E0291E45B885EF5E3568B3E9"/>
  </w:style>
  <w:style w:type="paragraph" w:customStyle="1" w:styleId="71DFCD508572B244BEF33D914B72766E">
    <w:name w:val="71DFCD508572B244BEF33D914B72766E"/>
  </w:style>
  <w:style w:type="paragraph" w:customStyle="1" w:styleId="1AA4EC2A80F1AA4992C16B507CFCCE48">
    <w:name w:val="1AA4EC2A80F1AA4992C16B507CFCCE48"/>
    <w:rsid w:val="00AA22B2"/>
  </w:style>
  <w:style w:type="paragraph" w:customStyle="1" w:styleId="69FE2FBF0757354BA2EC88A2CE3D5795">
    <w:name w:val="69FE2FBF0757354BA2EC88A2CE3D5795"/>
    <w:rsid w:val="00AA22B2"/>
  </w:style>
  <w:style w:type="paragraph" w:customStyle="1" w:styleId="F0BD626959BBE84E8C2C473E3183931C">
    <w:name w:val="F0BD626959BBE84E8C2C473E3183931C"/>
    <w:rsid w:val="00AA22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93EAB3-6134-8F4C-BC3C-515F7E0B4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91</TotalTime>
  <Pages>6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Metzger</dc:creator>
  <cp:keywords/>
  <dc:description/>
  <cp:lastModifiedBy>Jon Metzger</cp:lastModifiedBy>
  <cp:revision>57</cp:revision>
  <dcterms:created xsi:type="dcterms:W3CDTF">2018-03-18T23:59:00Z</dcterms:created>
  <dcterms:modified xsi:type="dcterms:W3CDTF">2018-03-19T17:29:00Z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